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95E7" w14:textId="3DFCC454" w:rsidR="003F1848" w:rsidRPr="006013CD" w:rsidRDefault="007D4F27">
      <w:pPr>
        <w:pStyle w:val="Titel"/>
        <w:rPr>
          <w:lang w:val="de-DE"/>
        </w:rPr>
      </w:pPr>
      <w:bookmarkStart w:id="0" w:name="Ref_AufgabeName"/>
      <w:r w:rsidRPr="006013CD">
        <w:rPr>
          <w:lang w:val="de-DE"/>
        </w:rPr>
        <w:t xml:space="preserve">Aufgabe </w:t>
      </w:r>
      <w:r w:rsidR="0046748A" w:rsidRPr="006013CD">
        <w:rPr>
          <w:lang w:val="de-DE"/>
        </w:rPr>
        <w:t>4</w:t>
      </w:r>
      <w:r w:rsidRPr="006013CD">
        <w:rPr>
          <w:lang w:val="de-DE"/>
        </w:rPr>
        <w:t xml:space="preserve">: </w:t>
      </w:r>
      <w:bookmarkEnd w:id="0"/>
      <w:r w:rsidR="0046748A" w:rsidRPr="006013CD">
        <w:rPr>
          <w:lang w:val="de-DE"/>
        </w:rPr>
        <w:t>Schrebergärten</w:t>
      </w:r>
    </w:p>
    <w:p w14:paraId="046A898D" w14:textId="77777777" w:rsidR="007E0910" w:rsidRPr="006013CD" w:rsidRDefault="007E0910" w:rsidP="007E0910">
      <w:pPr>
        <w:pStyle w:val="Untertitel"/>
        <w:spacing w:before="79" w:after="159"/>
        <w:rPr>
          <w:lang w:val="de-DE"/>
        </w:rPr>
      </w:pPr>
      <w:bookmarkStart w:id="1" w:name="Ref_TeamId"/>
      <w:r w:rsidRPr="006013CD">
        <w:rPr>
          <w:lang w:val="de-DE"/>
        </w:rPr>
        <w:t>Team-ID: 00</w:t>
      </w:r>
      <w:bookmarkEnd w:id="1"/>
      <w:r w:rsidR="00A4350C" w:rsidRPr="006013CD">
        <w:rPr>
          <w:lang w:val="de-DE"/>
        </w:rPr>
        <w:t>108</w:t>
      </w:r>
    </w:p>
    <w:p w14:paraId="062B9668" w14:textId="77777777" w:rsidR="007E0910" w:rsidRPr="006013CD" w:rsidRDefault="007D4F27" w:rsidP="009316CD">
      <w:pPr>
        <w:pStyle w:val="Untertitel"/>
        <w:spacing w:before="79" w:after="159"/>
        <w:rPr>
          <w:lang w:val="de-DE"/>
        </w:rPr>
      </w:pPr>
      <w:bookmarkStart w:id="2" w:name="Ref_TeamName"/>
      <w:r w:rsidRPr="006013CD">
        <w:rPr>
          <w:lang w:val="de-DE"/>
        </w:rPr>
        <w:t>Team</w:t>
      </w:r>
      <w:r w:rsidR="007E0910" w:rsidRPr="006013CD">
        <w:rPr>
          <w:lang w:val="de-DE"/>
        </w:rPr>
        <w:t xml:space="preserve">-Name: </w:t>
      </w:r>
      <w:bookmarkEnd w:id="2"/>
      <w:r w:rsidR="00A4350C" w:rsidRPr="006013CD">
        <w:rPr>
          <w:lang w:val="de-DE"/>
        </w:rPr>
        <w:t xml:space="preserve">Los Paper </w:t>
      </w:r>
      <w:proofErr w:type="spellStart"/>
      <w:r w:rsidR="00A4350C" w:rsidRPr="006013CD">
        <w:rPr>
          <w:lang w:val="de-DE"/>
        </w:rPr>
        <w:t>Maker‘s</w:t>
      </w:r>
      <w:proofErr w:type="spellEnd"/>
    </w:p>
    <w:p w14:paraId="5135BF64" w14:textId="77777777" w:rsidR="003F1848" w:rsidRPr="006013CD" w:rsidRDefault="007E0910" w:rsidP="009316CD">
      <w:pPr>
        <w:pStyle w:val="Untertitel"/>
        <w:spacing w:before="79" w:after="159"/>
        <w:rPr>
          <w:lang w:val="de-DE"/>
        </w:rPr>
      </w:pPr>
      <w:r w:rsidRPr="006013CD">
        <w:rPr>
          <w:lang w:val="de-DE"/>
        </w:rPr>
        <w:t xml:space="preserve">Bearbeiter/-innen dieser Aufgabe: </w:t>
      </w:r>
      <w:r w:rsidRPr="006013CD">
        <w:rPr>
          <w:lang w:val="de-DE"/>
        </w:rPr>
        <w:br/>
      </w:r>
      <w:r w:rsidR="00A4350C" w:rsidRPr="006013CD">
        <w:rPr>
          <w:lang w:val="de-DE"/>
        </w:rPr>
        <w:t>Stefan Herwig</w:t>
      </w:r>
    </w:p>
    <w:p w14:paraId="15FC2E3B" w14:textId="59C0C420" w:rsidR="003F1848" w:rsidRPr="006013CD" w:rsidRDefault="007D4F27" w:rsidP="00E57A05">
      <w:pPr>
        <w:pStyle w:val="Untertitel"/>
        <w:spacing w:before="90" w:after="165"/>
        <w:rPr>
          <w:lang w:val="de-DE"/>
        </w:rPr>
      </w:pPr>
      <w:r w:rsidRPr="006013CD">
        <w:rPr>
          <w:lang w:val="de-DE"/>
        </w:rPr>
        <w:fldChar w:fldCharType="begin"/>
      </w:r>
      <w:r w:rsidRPr="006013CD">
        <w:rPr>
          <w:lang w:val="de-DE"/>
        </w:rPr>
        <w:instrText xml:space="preserve"> DATE \@"d'. 'MMMM\ yyyy" </w:instrText>
      </w:r>
      <w:r w:rsidRPr="006013CD">
        <w:rPr>
          <w:lang w:val="de-DE"/>
        </w:rPr>
        <w:fldChar w:fldCharType="separate"/>
      </w:r>
      <w:r w:rsidR="00F563DE">
        <w:rPr>
          <w:noProof/>
          <w:lang w:val="de-DE"/>
        </w:rPr>
        <w:t>18. November 2019</w:t>
      </w:r>
      <w:r w:rsidRPr="006013CD">
        <w:rPr>
          <w:lang w:val="de-DE"/>
        </w:rPr>
        <w:fldChar w:fldCharType="end"/>
      </w:r>
    </w:p>
    <w:p w14:paraId="06864B2E" w14:textId="77777777" w:rsidR="003F1848" w:rsidRPr="006013CD" w:rsidRDefault="007D4F27">
      <w:pPr>
        <w:pStyle w:val="RGV-berschrift"/>
        <w:rPr>
          <w:lang w:val="de-DE"/>
        </w:rPr>
      </w:pPr>
      <w:r w:rsidRPr="006013CD">
        <w:rPr>
          <w:lang w:val="de-DE"/>
        </w:rPr>
        <w:t>Inhaltsverzeichnis</w:t>
      </w:r>
    </w:p>
    <w:p w14:paraId="68FECA99" w14:textId="27B9D609" w:rsidR="00A4350C" w:rsidRPr="006013CD" w:rsidRDefault="007D4F27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r w:rsidRPr="006013CD">
        <w:rPr>
          <w:lang w:val="de-DE"/>
        </w:rPr>
        <w:fldChar w:fldCharType="begin"/>
      </w:r>
      <w:r w:rsidRPr="006013CD">
        <w:rPr>
          <w:lang w:val="de-DE"/>
        </w:rPr>
        <w:instrText xml:space="preserve"> TOC \f \o "1-9" \h</w:instrText>
      </w:r>
      <w:r w:rsidRPr="006013CD">
        <w:rPr>
          <w:lang w:val="de-DE"/>
        </w:rPr>
        <w:fldChar w:fldCharType="separate"/>
      </w:r>
      <w:hyperlink w:anchor="_Toc530939095" w:history="1">
        <w:r w:rsidR="00A4350C" w:rsidRPr="006013CD">
          <w:rPr>
            <w:rStyle w:val="Hyperlink"/>
            <w:noProof/>
            <w:lang w:val="de-DE"/>
          </w:rPr>
          <w:t>Lösungsidee</w:t>
        </w:r>
        <w:r w:rsidR="00A4350C" w:rsidRPr="006013CD">
          <w:rPr>
            <w:noProof/>
            <w:lang w:val="de-DE"/>
          </w:rPr>
          <w:tab/>
        </w:r>
        <w:r w:rsidR="00A4350C" w:rsidRPr="006013CD">
          <w:rPr>
            <w:noProof/>
            <w:lang w:val="de-DE"/>
          </w:rPr>
          <w:fldChar w:fldCharType="begin"/>
        </w:r>
        <w:r w:rsidR="00A4350C" w:rsidRPr="006013CD">
          <w:rPr>
            <w:noProof/>
            <w:lang w:val="de-DE"/>
          </w:rPr>
          <w:instrText xml:space="preserve"> PAGEREF _Toc530939095 \h </w:instrText>
        </w:r>
        <w:r w:rsidR="00A4350C" w:rsidRPr="006013CD">
          <w:rPr>
            <w:noProof/>
            <w:lang w:val="de-DE"/>
          </w:rPr>
        </w:r>
        <w:r w:rsidR="00A4350C" w:rsidRPr="006013CD">
          <w:rPr>
            <w:noProof/>
            <w:lang w:val="de-DE"/>
          </w:rPr>
          <w:fldChar w:fldCharType="separate"/>
        </w:r>
        <w:r w:rsidR="0000411E">
          <w:rPr>
            <w:noProof/>
            <w:lang w:val="de-DE"/>
          </w:rPr>
          <w:t>1</w:t>
        </w:r>
        <w:r w:rsidR="00A4350C" w:rsidRPr="006013CD">
          <w:rPr>
            <w:noProof/>
            <w:lang w:val="de-DE"/>
          </w:rPr>
          <w:fldChar w:fldCharType="end"/>
        </w:r>
      </w:hyperlink>
    </w:p>
    <w:p w14:paraId="11AF33D7" w14:textId="16DB260E" w:rsidR="00A4350C" w:rsidRPr="006013CD" w:rsidRDefault="00865B43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30939096" w:history="1">
        <w:r w:rsidR="00A4350C" w:rsidRPr="006013CD">
          <w:rPr>
            <w:rStyle w:val="Hyperlink"/>
            <w:noProof/>
            <w:lang w:val="de-DE"/>
          </w:rPr>
          <w:t>Umsetzung</w:t>
        </w:r>
        <w:r w:rsidR="00A4350C" w:rsidRPr="006013CD">
          <w:rPr>
            <w:noProof/>
            <w:lang w:val="de-DE"/>
          </w:rPr>
          <w:tab/>
        </w:r>
        <w:r w:rsidR="00A4350C" w:rsidRPr="006013CD">
          <w:rPr>
            <w:noProof/>
            <w:lang w:val="de-DE"/>
          </w:rPr>
          <w:fldChar w:fldCharType="begin"/>
        </w:r>
        <w:r w:rsidR="00A4350C" w:rsidRPr="006013CD">
          <w:rPr>
            <w:noProof/>
            <w:lang w:val="de-DE"/>
          </w:rPr>
          <w:instrText xml:space="preserve"> PAGEREF _Toc530939096 \h </w:instrText>
        </w:r>
        <w:r w:rsidR="00A4350C" w:rsidRPr="006013CD">
          <w:rPr>
            <w:noProof/>
            <w:lang w:val="de-DE"/>
          </w:rPr>
        </w:r>
        <w:r w:rsidR="00A4350C" w:rsidRPr="006013CD">
          <w:rPr>
            <w:noProof/>
            <w:lang w:val="de-DE"/>
          </w:rPr>
          <w:fldChar w:fldCharType="separate"/>
        </w:r>
        <w:r w:rsidR="0000411E">
          <w:rPr>
            <w:noProof/>
            <w:lang w:val="de-DE"/>
          </w:rPr>
          <w:t>1</w:t>
        </w:r>
        <w:r w:rsidR="00A4350C" w:rsidRPr="006013CD">
          <w:rPr>
            <w:noProof/>
            <w:lang w:val="de-DE"/>
          </w:rPr>
          <w:fldChar w:fldCharType="end"/>
        </w:r>
      </w:hyperlink>
    </w:p>
    <w:p w14:paraId="096473EF" w14:textId="3C646FE5" w:rsidR="00A4350C" w:rsidRPr="006013CD" w:rsidRDefault="00865B43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30939097" w:history="1">
        <w:r w:rsidR="00A4350C" w:rsidRPr="006013CD">
          <w:rPr>
            <w:rStyle w:val="Hyperlink"/>
            <w:noProof/>
            <w:lang w:val="de-DE"/>
          </w:rPr>
          <w:t>Beispiele</w:t>
        </w:r>
        <w:r w:rsidR="00A4350C" w:rsidRPr="006013CD">
          <w:rPr>
            <w:noProof/>
            <w:lang w:val="de-DE"/>
          </w:rPr>
          <w:tab/>
        </w:r>
        <w:r w:rsidR="00A4350C" w:rsidRPr="006013CD">
          <w:rPr>
            <w:noProof/>
            <w:lang w:val="de-DE"/>
          </w:rPr>
          <w:fldChar w:fldCharType="begin"/>
        </w:r>
        <w:r w:rsidR="00A4350C" w:rsidRPr="006013CD">
          <w:rPr>
            <w:noProof/>
            <w:lang w:val="de-DE"/>
          </w:rPr>
          <w:instrText xml:space="preserve"> PAGEREF _Toc530939097 \h </w:instrText>
        </w:r>
        <w:r w:rsidR="00A4350C" w:rsidRPr="006013CD">
          <w:rPr>
            <w:noProof/>
            <w:lang w:val="de-DE"/>
          </w:rPr>
        </w:r>
        <w:r w:rsidR="00A4350C" w:rsidRPr="006013CD">
          <w:rPr>
            <w:noProof/>
            <w:lang w:val="de-DE"/>
          </w:rPr>
          <w:fldChar w:fldCharType="separate"/>
        </w:r>
        <w:r w:rsidR="0000411E">
          <w:rPr>
            <w:noProof/>
            <w:lang w:val="de-DE"/>
          </w:rPr>
          <w:t>2</w:t>
        </w:r>
        <w:r w:rsidR="00A4350C" w:rsidRPr="006013CD">
          <w:rPr>
            <w:noProof/>
            <w:lang w:val="de-DE"/>
          </w:rPr>
          <w:fldChar w:fldCharType="end"/>
        </w:r>
      </w:hyperlink>
    </w:p>
    <w:p w14:paraId="6DC04D78" w14:textId="5B94DF45" w:rsidR="00A4350C" w:rsidRPr="006013CD" w:rsidRDefault="00865B43">
      <w:pPr>
        <w:pStyle w:val="Verzeichnis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e-DE" w:eastAsia="de-DE" w:bidi="ar-SA"/>
        </w:rPr>
      </w:pPr>
      <w:hyperlink w:anchor="_Toc530939098" w:history="1">
        <w:r w:rsidR="00A4350C" w:rsidRPr="006013CD">
          <w:rPr>
            <w:rStyle w:val="Hyperlink"/>
            <w:noProof/>
            <w:lang w:val="de-DE"/>
          </w:rPr>
          <w:t>Quellcode</w:t>
        </w:r>
        <w:r w:rsidR="00A4350C" w:rsidRPr="006013CD">
          <w:rPr>
            <w:noProof/>
            <w:lang w:val="de-DE"/>
          </w:rPr>
          <w:tab/>
        </w:r>
        <w:r w:rsidR="00A4350C" w:rsidRPr="006013CD">
          <w:rPr>
            <w:noProof/>
            <w:lang w:val="de-DE"/>
          </w:rPr>
          <w:fldChar w:fldCharType="begin"/>
        </w:r>
        <w:r w:rsidR="00A4350C" w:rsidRPr="006013CD">
          <w:rPr>
            <w:noProof/>
            <w:lang w:val="de-DE"/>
          </w:rPr>
          <w:instrText xml:space="preserve"> PAGEREF _Toc530939098 \h </w:instrText>
        </w:r>
        <w:r w:rsidR="00A4350C" w:rsidRPr="006013CD">
          <w:rPr>
            <w:noProof/>
            <w:lang w:val="de-DE"/>
          </w:rPr>
        </w:r>
        <w:r w:rsidR="00A4350C" w:rsidRPr="006013CD">
          <w:rPr>
            <w:noProof/>
            <w:lang w:val="de-DE"/>
          </w:rPr>
          <w:fldChar w:fldCharType="separate"/>
        </w:r>
        <w:r w:rsidR="0000411E">
          <w:rPr>
            <w:noProof/>
            <w:lang w:val="de-DE"/>
          </w:rPr>
          <w:t>3</w:t>
        </w:r>
        <w:r w:rsidR="00A4350C" w:rsidRPr="006013CD">
          <w:rPr>
            <w:noProof/>
            <w:lang w:val="de-DE"/>
          </w:rPr>
          <w:fldChar w:fldCharType="end"/>
        </w:r>
      </w:hyperlink>
    </w:p>
    <w:p w14:paraId="0568F6E6" w14:textId="77777777" w:rsidR="003F1848" w:rsidRPr="006013CD" w:rsidRDefault="007D4F27">
      <w:pPr>
        <w:pStyle w:val="Textkrper"/>
        <w:rPr>
          <w:lang w:val="de-DE"/>
        </w:rPr>
      </w:pPr>
      <w:r w:rsidRPr="006013CD">
        <w:rPr>
          <w:lang w:val="de-DE"/>
        </w:rPr>
        <w:fldChar w:fldCharType="end"/>
      </w:r>
    </w:p>
    <w:p w14:paraId="26D4843D" w14:textId="77777777" w:rsidR="003F1848" w:rsidRPr="006013CD" w:rsidRDefault="007D4F27">
      <w:pPr>
        <w:pStyle w:val="berschrift1"/>
        <w:rPr>
          <w:lang w:val="de-DE"/>
        </w:rPr>
      </w:pPr>
      <w:bookmarkStart w:id="3" w:name="_Toc530939095"/>
      <w:r w:rsidRPr="006013CD">
        <w:rPr>
          <w:lang w:val="de-DE"/>
        </w:rPr>
        <w:t>Lösungsidee</w:t>
      </w:r>
      <w:bookmarkEnd w:id="3"/>
    </w:p>
    <w:p w14:paraId="41E1D1DB" w14:textId="4218531D" w:rsidR="00A4350C" w:rsidRPr="00DD6AF0" w:rsidRDefault="00A4350C" w:rsidP="00821B23">
      <w:pPr>
        <w:rPr>
          <w:lang w:val="de-DE"/>
        </w:rPr>
      </w:pPr>
      <w:r w:rsidRPr="006013CD">
        <w:rPr>
          <w:lang w:val="de-DE"/>
        </w:rPr>
        <w:t xml:space="preserve">In dieser Aufgabe </w:t>
      </w:r>
      <w:r w:rsidR="006856A8">
        <w:rPr>
          <w:lang w:val="de-DE"/>
        </w:rPr>
        <w:t xml:space="preserve">muss </w:t>
      </w:r>
      <w:r w:rsidR="00016640">
        <w:rPr>
          <w:lang w:val="de-DE"/>
        </w:rPr>
        <w:t>eine gegebene Nummer,</w:t>
      </w:r>
      <w:r w:rsidR="006856A8">
        <w:rPr>
          <w:lang w:val="de-DE"/>
        </w:rPr>
        <w:t xml:space="preserve"> beispielsweise eine Telefonnummer in </w:t>
      </w:r>
      <w:r w:rsidR="006856A8" w:rsidRPr="00DD6AF0">
        <w:rPr>
          <w:lang w:val="de-DE"/>
        </w:rPr>
        <w:t>Blöcke von einer Länge</w:t>
      </w:r>
      <w:r w:rsidR="00016640" w:rsidRPr="00DD6AF0">
        <w:rPr>
          <w:lang w:val="de-DE"/>
        </w:rPr>
        <w:t xml:space="preserve"> von</w:t>
      </w:r>
      <w:r w:rsidR="006856A8" w:rsidRPr="00DD6AF0">
        <w:rPr>
          <w:lang w:val="de-DE"/>
        </w:rPr>
        <w:t xml:space="preserve"> </w:t>
      </w:r>
      <w:r w:rsidR="0043567A" w:rsidRPr="00DD6AF0">
        <w:rPr>
          <w:lang w:val="de-DE"/>
        </w:rPr>
        <w:t xml:space="preserve">2-4 Zahlen aufgeteilt werden. </w:t>
      </w:r>
      <w:r w:rsidR="00016640" w:rsidRPr="00DD6AF0">
        <w:rPr>
          <w:lang w:val="de-DE"/>
        </w:rPr>
        <w:t xml:space="preserve">Dafür </w:t>
      </w:r>
      <w:r w:rsidR="00821B23" w:rsidRPr="00DD6AF0">
        <w:rPr>
          <w:lang w:val="de-DE"/>
        </w:rPr>
        <w:t>bedient</w:t>
      </w:r>
      <w:r w:rsidR="00EB6DF4" w:rsidRPr="00DD6AF0">
        <w:rPr>
          <w:lang w:val="de-DE"/>
        </w:rPr>
        <w:t xml:space="preserve"> man sich der </w:t>
      </w:r>
      <w:r w:rsidR="002260AC" w:rsidRPr="00DD6AF0">
        <w:rPr>
          <w:lang w:val="de-DE"/>
        </w:rPr>
        <w:t xml:space="preserve">dynamischen </w:t>
      </w:r>
      <w:r w:rsidR="00821B23" w:rsidRPr="00DD6AF0">
        <w:rPr>
          <w:lang w:val="de-DE"/>
        </w:rPr>
        <w:t>Programmierung</w:t>
      </w:r>
      <w:r w:rsidR="002260AC" w:rsidRPr="00DD6AF0">
        <w:rPr>
          <w:lang w:val="de-DE"/>
        </w:rPr>
        <w:t xml:space="preserve">, welche sehr typisch für solche </w:t>
      </w:r>
      <w:r w:rsidR="00821B23" w:rsidRPr="00DD6AF0">
        <w:rPr>
          <w:rFonts w:ascii="Arial" w:hAnsi="Arial" w:cs="Arial"/>
          <w:color w:val="222222"/>
          <w:sz w:val="21"/>
          <w:szCs w:val="21"/>
          <w:shd w:val="clear" w:color="auto" w:fill="FFFFFF"/>
          <w:lang w:val="de-DE"/>
        </w:rPr>
        <w:t>O</w:t>
      </w:r>
      <w:r w:rsidR="00821B23" w:rsidRPr="00DD6AF0">
        <w:rPr>
          <w:lang w:val="de-DE"/>
        </w:rPr>
        <w:t>ptimierungsproblem</w:t>
      </w:r>
      <w:r w:rsidR="00970706" w:rsidRPr="00DD6AF0">
        <w:rPr>
          <w:lang w:val="de-DE"/>
        </w:rPr>
        <w:t>e</w:t>
      </w:r>
      <w:r w:rsidR="00821B23" w:rsidRPr="00DD6AF0">
        <w:rPr>
          <w:lang w:val="de-DE"/>
        </w:rPr>
        <w:t xml:space="preserve"> ist.</w:t>
      </w:r>
    </w:p>
    <w:p w14:paraId="3A395807" w14:textId="4BD024B0" w:rsidR="00DD6AF0" w:rsidRPr="00DD6AF0" w:rsidRDefault="00DD6AF0" w:rsidP="00821B23">
      <w:pPr>
        <w:rPr>
          <w:lang w:val="de-DE"/>
        </w:rPr>
      </w:pPr>
      <w:r w:rsidRPr="00DD6AF0">
        <w:rPr>
          <w:lang w:val="de-DE"/>
        </w:rPr>
        <w:t xml:space="preserve">Dabei teilt man das Problem in immer </w:t>
      </w:r>
      <w:r>
        <w:rPr>
          <w:lang w:val="de-DE"/>
        </w:rPr>
        <w:t>k</w:t>
      </w:r>
      <w:r w:rsidRPr="00DD6AF0">
        <w:rPr>
          <w:lang w:val="de-DE"/>
        </w:rPr>
        <w:t>leinere Teil Probleme bis man sie lösen kann.</w:t>
      </w:r>
      <w:r w:rsidR="006068CA">
        <w:rPr>
          <w:lang w:val="de-DE"/>
        </w:rPr>
        <w:t xml:space="preserve"> </w:t>
      </w:r>
    </w:p>
    <w:p w14:paraId="0F3C9328" w14:textId="77777777" w:rsidR="003F1848" w:rsidRPr="00DD6AF0" w:rsidRDefault="007D4F27">
      <w:pPr>
        <w:pStyle w:val="berschrift1"/>
        <w:rPr>
          <w:lang w:val="de-DE"/>
        </w:rPr>
      </w:pPr>
      <w:bookmarkStart w:id="4" w:name="_Toc530939096"/>
      <w:r w:rsidRPr="00DD6AF0">
        <w:rPr>
          <w:lang w:val="de-DE"/>
        </w:rPr>
        <w:t>Umsetzung</w:t>
      </w:r>
      <w:bookmarkEnd w:id="4"/>
    </w:p>
    <w:p w14:paraId="6193EDEA" w14:textId="3FFCC84D" w:rsidR="006013CD" w:rsidRPr="00DD6AF0" w:rsidRDefault="00A4350C" w:rsidP="00A4350C">
      <w:pPr>
        <w:rPr>
          <w:lang w:val="de-DE"/>
        </w:rPr>
      </w:pPr>
      <w:r w:rsidRPr="00DD6AF0">
        <w:rPr>
          <w:lang w:val="de-DE"/>
        </w:rPr>
        <w:t xml:space="preserve">Ich habe mich bei meiner Lösung für eine Implementierung in </w:t>
      </w:r>
      <w:proofErr w:type="spellStart"/>
      <w:r w:rsidR="00D82597">
        <w:rPr>
          <w:lang w:val="de-DE"/>
        </w:rPr>
        <w:t>Kotlin</w:t>
      </w:r>
      <w:proofErr w:type="spellEnd"/>
      <w:r w:rsidRPr="00DD6AF0">
        <w:rPr>
          <w:lang w:val="de-DE"/>
        </w:rPr>
        <w:t xml:space="preserve"> entschieden </w:t>
      </w:r>
      <w:r w:rsidR="00D82597">
        <w:rPr>
          <w:lang w:val="de-DE"/>
        </w:rPr>
        <w:t>da ich sehr vertraut mit dieser Programmiersprache bin.</w:t>
      </w:r>
      <w:r w:rsidR="00967B24">
        <w:rPr>
          <w:lang w:val="de-DE"/>
        </w:rPr>
        <w:t xml:space="preserve"> Die </w:t>
      </w:r>
      <w:r w:rsidR="00D4591A">
        <w:rPr>
          <w:lang w:val="de-DE"/>
        </w:rPr>
        <w:t>Anwendung</w:t>
      </w:r>
      <w:r w:rsidR="00967B24">
        <w:rPr>
          <w:lang w:val="de-DE"/>
        </w:rPr>
        <w:t xml:space="preserve"> </w:t>
      </w:r>
      <w:r w:rsidR="00D4591A">
        <w:rPr>
          <w:lang w:val="de-DE"/>
        </w:rPr>
        <w:t>ist eine Konsolenanwendung da keine besondere optische Aufbereitung für die Lösung notwendig ist.</w:t>
      </w:r>
    </w:p>
    <w:p w14:paraId="21E61BC8" w14:textId="61DFF1BB" w:rsidR="00A4350C" w:rsidRPr="00DD6AF0" w:rsidRDefault="00A4350C" w:rsidP="00A4350C">
      <w:pPr>
        <w:rPr>
          <w:lang w:val="de-DE"/>
        </w:rPr>
      </w:pPr>
      <w:r w:rsidRPr="00DD6AF0">
        <w:rPr>
          <w:lang w:val="de-DE"/>
        </w:rPr>
        <w:t xml:space="preserve">Mithilfe mehrerer Funktionen </w:t>
      </w:r>
      <w:r w:rsidR="00C513CF">
        <w:rPr>
          <w:lang w:val="de-DE"/>
        </w:rPr>
        <w:t xml:space="preserve">teilt man erst die </w:t>
      </w:r>
      <w:r w:rsidR="005A0B90">
        <w:rPr>
          <w:lang w:val="de-DE"/>
        </w:rPr>
        <w:t>Nummer</w:t>
      </w:r>
      <w:r w:rsidR="00C513CF">
        <w:rPr>
          <w:lang w:val="de-DE"/>
        </w:rPr>
        <w:t xml:space="preserve"> in verschieden Blöcke auf,</w:t>
      </w:r>
      <w:r w:rsidR="00F368C2">
        <w:rPr>
          <w:lang w:val="de-DE"/>
        </w:rPr>
        <w:t xml:space="preserve"> </w:t>
      </w:r>
      <w:r w:rsidR="001D76C2">
        <w:rPr>
          <w:lang w:val="de-DE"/>
        </w:rPr>
        <w:t xml:space="preserve">dabei teilt man immer den Block der </w:t>
      </w:r>
      <w:r w:rsidR="00054848">
        <w:rPr>
          <w:lang w:val="de-DE"/>
        </w:rPr>
        <w:t xml:space="preserve">mehr Nullen am </w:t>
      </w:r>
      <w:r w:rsidR="005A0B90">
        <w:rPr>
          <w:lang w:val="de-DE"/>
        </w:rPr>
        <w:t>Anfang</w:t>
      </w:r>
      <w:r w:rsidR="00152916">
        <w:rPr>
          <w:lang w:val="de-DE"/>
        </w:rPr>
        <w:t xml:space="preserve"> hat. Dies macht man solange </w:t>
      </w:r>
      <w:r w:rsidR="005A0B90">
        <w:rPr>
          <w:lang w:val="de-DE"/>
        </w:rPr>
        <w:t>bis der Block bei einer Größe von 2 angekommen ist</w:t>
      </w:r>
      <w:r w:rsidR="002D6F65">
        <w:rPr>
          <w:lang w:val="de-DE"/>
        </w:rPr>
        <w:t>,</w:t>
      </w:r>
      <w:r w:rsidR="005A0B90">
        <w:rPr>
          <w:lang w:val="de-DE"/>
        </w:rPr>
        <w:t xml:space="preserve"> oder ein anderer mehr nullen hat</w:t>
      </w:r>
      <w:r w:rsidR="00E842F4">
        <w:rPr>
          <w:lang w:val="de-DE"/>
        </w:rPr>
        <w:t xml:space="preserve">. Damit erreicht man die optimale </w:t>
      </w:r>
      <w:r w:rsidR="002D6F65">
        <w:rPr>
          <w:lang w:val="de-DE"/>
        </w:rPr>
        <w:t>Verteilung</w:t>
      </w:r>
      <w:r w:rsidR="00E842F4">
        <w:rPr>
          <w:lang w:val="de-DE"/>
        </w:rPr>
        <w:t xml:space="preserve"> von den 0 auf die Blöcke entsprechend der Aufgabenstellung. </w:t>
      </w:r>
    </w:p>
    <w:p w14:paraId="13C48E9E" w14:textId="77777777" w:rsidR="003F1848" w:rsidRPr="00DD6AF0" w:rsidRDefault="007D4F27">
      <w:pPr>
        <w:pStyle w:val="berschrift1"/>
        <w:rPr>
          <w:lang w:val="de-DE"/>
        </w:rPr>
      </w:pPr>
      <w:bookmarkStart w:id="5" w:name="_Toc530939097"/>
      <w:r w:rsidRPr="00DD6AF0">
        <w:rPr>
          <w:lang w:val="de-DE"/>
        </w:rPr>
        <w:t>Beispiele</w:t>
      </w:r>
      <w:bookmarkEnd w:id="5"/>
    </w:p>
    <w:p w14:paraId="71E2E024" w14:textId="7C4EEBF5" w:rsidR="00A4350C" w:rsidRDefault="00A4350C" w:rsidP="00A4350C">
      <w:pPr>
        <w:rPr>
          <w:lang w:val="de-DE"/>
        </w:rPr>
      </w:pPr>
    </w:p>
    <w:p w14:paraId="7ABF209E" w14:textId="11534F1A" w:rsidR="000F28C0" w:rsidRDefault="000F28C0" w:rsidP="00A4350C">
      <w:pPr>
        <w:rPr>
          <w:lang w:val="de-DE"/>
        </w:rPr>
      </w:pPr>
    </w:p>
    <w:p w14:paraId="440E5C1B" w14:textId="77777777" w:rsidR="000F28C0" w:rsidRPr="006013CD" w:rsidRDefault="000F28C0" w:rsidP="00A4350C">
      <w:pPr>
        <w:rPr>
          <w:lang w:val="de-DE"/>
        </w:rPr>
      </w:pPr>
    </w:p>
    <w:p w14:paraId="27BDA80F" w14:textId="221B4D19" w:rsidR="00A4350C" w:rsidRPr="006013CD" w:rsidRDefault="006838DF" w:rsidP="00A4350C">
      <w:pPr>
        <w:rPr>
          <w:noProof/>
          <w:lang w:val="de-DE"/>
        </w:rPr>
      </w:pPr>
      <w:r>
        <w:rPr>
          <w:noProof/>
          <w:lang w:val="de-DE"/>
        </w:rPr>
        <w:pict w14:anchorId="0C697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9.1pt;height:73.25pt">
            <v:imagedata r:id="rId8" o:title=""/>
          </v:shape>
        </w:pict>
      </w:r>
    </w:p>
    <w:p w14:paraId="3649D4A5" w14:textId="77777777" w:rsidR="003F1848" w:rsidRPr="006013CD" w:rsidRDefault="007D4F27">
      <w:pPr>
        <w:pStyle w:val="berschrift1"/>
        <w:rPr>
          <w:lang w:val="de-DE"/>
        </w:rPr>
      </w:pPr>
      <w:bookmarkStart w:id="6" w:name="_Toc530939098"/>
      <w:bookmarkStart w:id="7" w:name="_GoBack"/>
      <w:bookmarkEnd w:id="7"/>
      <w:r w:rsidRPr="006013CD">
        <w:rPr>
          <w:lang w:val="de-DE"/>
        </w:rPr>
        <w:t>Quellcode</w:t>
      </w:r>
      <w:bookmarkEnd w:id="6"/>
    </w:p>
    <w:p w14:paraId="4672912F" w14:textId="77777777" w:rsidR="00B44637" w:rsidRDefault="00B44637" w:rsidP="00B44637">
      <w:pPr>
        <w:pStyle w:val="KeinLeerraum"/>
      </w:pPr>
      <w:proofErr w:type="spellStart"/>
      <w:r>
        <w:t>package</w:t>
      </w:r>
      <w:proofErr w:type="spellEnd"/>
      <w:r>
        <w:t xml:space="preserve"> </w:t>
      </w:r>
      <w:proofErr w:type="gramStart"/>
      <w:r>
        <w:t>dev.diekautz</w:t>
      </w:r>
      <w:proofErr w:type="gramEnd"/>
      <w:r>
        <w:t>.bwinf38.nummernmerker</w:t>
      </w:r>
    </w:p>
    <w:p w14:paraId="3438A4DF" w14:textId="77777777" w:rsidR="00B44637" w:rsidRDefault="00B44637" w:rsidP="00B44637">
      <w:pPr>
        <w:pStyle w:val="KeinLeerraum"/>
      </w:pPr>
    </w:p>
    <w:p w14:paraId="7C19CEF5" w14:textId="77777777" w:rsidR="00B44637" w:rsidRDefault="00B44637" w:rsidP="00B44637">
      <w:pPr>
        <w:pStyle w:val="KeinLeerraum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java.io.File</w:t>
      </w:r>
      <w:proofErr w:type="spellEnd"/>
      <w:proofErr w:type="gramEnd"/>
    </w:p>
    <w:p w14:paraId="052585F1" w14:textId="77777777" w:rsidR="00B44637" w:rsidRDefault="00B44637" w:rsidP="00B44637">
      <w:pPr>
        <w:pStyle w:val="KeinLeerraum"/>
      </w:pPr>
    </w:p>
    <w:p w14:paraId="0B9028A0" w14:textId="77777777" w:rsidR="00B44637" w:rsidRDefault="00B44637" w:rsidP="00B44637">
      <w:pPr>
        <w:pStyle w:val="KeinLeerraum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732CD6" w14:textId="77777777" w:rsidR="00B44637" w:rsidRDefault="00B44637" w:rsidP="00B44637">
      <w:pPr>
        <w:pStyle w:val="KeinLeerraum"/>
      </w:pPr>
      <w:r>
        <w:t xml:space="preserve">    File("src/dev/diekautz/bwinf38/nummernmerker/nummern.txt"</w:t>
      </w:r>
      <w:proofErr w:type="gramStart"/>
      <w:r>
        <w:t>).forEachLine</w:t>
      </w:r>
      <w:proofErr w:type="gramEnd"/>
      <w:r>
        <w:t xml:space="preserve"> { //einlesen der nummern</w:t>
      </w:r>
    </w:p>
    <w:p w14:paraId="418BD5C0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println</w:t>
      </w:r>
      <w:proofErr w:type="spellEnd"/>
      <w:r>
        <w:t>(</w:t>
      </w:r>
      <w:proofErr w:type="spellStart"/>
      <w:r>
        <w:t>splitNumber</w:t>
      </w:r>
      <w:proofErr w:type="spellEnd"/>
      <w:r>
        <w:t>(</w:t>
      </w:r>
      <w:proofErr w:type="spellStart"/>
      <w:r>
        <w:t>it</w:t>
      </w:r>
      <w:proofErr w:type="spellEnd"/>
      <w:r>
        <w:t>))</w:t>
      </w:r>
    </w:p>
    <w:p w14:paraId="2C93EF95" w14:textId="77777777" w:rsidR="00B44637" w:rsidRDefault="00B44637" w:rsidP="00B44637">
      <w:pPr>
        <w:pStyle w:val="KeinLeerraum"/>
      </w:pPr>
      <w:r>
        <w:t xml:space="preserve">    }</w:t>
      </w:r>
    </w:p>
    <w:p w14:paraId="425AEFE2" w14:textId="77777777" w:rsidR="00B44637" w:rsidRDefault="00B44637" w:rsidP="00B44637">
      <w:pPr>
        <w:pStyle w:val="KeinLeerraum"/>
      </w:pPr>
      <w:r>
        <w:t>}</w:t>
      </w:r>
    </w:p>
    <w:p w14:paraId="35B19941" w14:textId="77777777" w:rsidR="00B44637" w:rsidRDefault="00B44637" w:rsidP="00B44637">
      <w:pPr>
        <w:pStyle w:val="KeinLeerraum"/>
      </w:pPr>
    </w:p>
    <w:p w14:paraId="79511885" w14:textId="77777777" w:rsidR="00B44637" w:rsidRDefault="00B44637" w:rsidP="00B44637">
      <w:pPr>
        <w:pStyle w:val="KeinLeerraum"/>
      </w:pP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splitNumber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: String): </w:t>
      </w:r>
      <w:proofErr w:type="spellStart"/>
      <w:r>
        <w:t>SplitSolution</w:t>
      </w:r>
      <w:proofErr w:type="spellEnd"/>
      <w:r>
        <w:t xml:space="preserve"> {                    //aufteilen der nummern in </w:t>
      </w:r>
      <w:proofErr w:type="spellStart"/>
      <w:r>
        <w:t>blöcke</w:t>
      </w:r>
      <w:proofErr w:type="spellEnd"/>
    </w:p>
    <w:p w14:paraId="37269237" w14:textId="77777777" w:rsidR="00B44637" w:rsidRDefault="00B44637" w:rsidP="00B44637">
      <w:pPr>
        <w:pStyle w:val="KeinLeerraum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num.length</w:t>
      </w:r>
      <w:proofErr w:type="spellEnd"/>
      <w:r>
        <w:t xml:space="preserve"> &lt;= 4){</w:t>
      </w:r>
    </w:p>
    <w:p w14:paraId="5DC41109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SplitSolution</w:t>
      </w:r>
      <w:proofErr w:type="spellEnd"/>
      <w:r>
        <w:t>(</w:t>
      </w:r>
      <w:proofErr w:type="spellStart"/>
      <w:r>
        <w:t>arrayOf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45CE63EE" w14:textId="77777777" w:rsidR="00B44637" w:rsidRDefault="00B44637" w:rsidP="00B44637">
      <w:pPr>
        <w:pStyle w:val="KeinLeerraum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9DC7D40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val</w:t>
      </w:r>
      <w:proofErr w:type="spellEnd"/>
      <w:r>
        <w:t xml:space="preserve"> len2 = </w:t>
      </w:r>
      <w:proofErr w:type="spellStart"/>
      <w:proofErr w:type="gramStart"/>
      <w:r>
        <w:t>splitNumber</w:t>
      </w:r>
      <w:proofErr w:type="spellEnd"/>
      <w:r>
        <w:t>(</w:t>
      </w:r>
      <w:proofErr w:type="spellStart"/>
      <w:proofErr w:type="gramEnd"/>
      <w:r>
        <w:t>num.substring</w:t>
      </w:r>
      <w:proofErr w:type="spellEnd"/>
      <w:r>
        <w:t xml:space="preserve">(2, </w:t>
      </w:r>
      <w:proofErr w:type="spellStart"/>
      <w:r>
        <w:t>num.lastIndex</w:t>
      </w:r>
      <w:proofErr w:type="spellEnd"/>
      <w:r>
        <w:t>))</w:t>
      </w:r>
    </w:p>
    <w:p w14:paraId="3ABDC748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val</w:t>
      </w:r>
      <w:proofErr w:type="spellEnd"/>
      <w:r>
        <w:t xml:space="preserve"> len3 = </w:t>
      </w:r>
      <w:proofErr w:type="spellStart"/>
      <w:proofErr w:type="gramStart"/>
      <w:r>
        <w:t>splitNumber</w:t>
      </w:r>
      <w:proofErr w:type="spellEnd"/>
      <w:r>
        <w:t>(</w:t>
      </w:r>
      <w:proofErr w:type="spellStart"/>
      <w:proofErr w:type="gramEnd"/>
      <w:r>
        <w:t>num.substring</w:t>
      </w:r>
      <w:proofErr w:type="spellEnd"/>
      <w:r>
        <w:t xml:space="preserve">(3, </w:t>
      </w:r>
      <w:proofErr w:type="spellStart"/>
      <w:r>
        <w:t>num.lastIndex</w:t>
      </w:r>
      <w:proofErr w:type="spellEnd"/>
      <w:r>
        <w:t>))</w:t>
      </w:r>
    </w:p>
    <w:p w14:paraId="1D92F67E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val</w:t>
      </w:r>
      <w:proofErr w:type="spellEnd"/>
      <w:r>
        <w:t xml:space="preserve"> len4 = </w:t>
      </w:r>
      <w:proofErr w:type="spellStart"/>
      <w:proofErr w:type="gramStart"/>
      <w:r>
        <w:t>splitNumber</w:t>
      </w:r>
      <w:proofErr w:type="spellEnd"/>
      <w:r>
        <w:t>(</w:t>
      </w:r>
      <w:proofErr w:type="spellStart"/>
      <w:proofErr w:type="gramEnd"/>
      <w:r>
        <w:t>num.substring</w:t>
      </w:r>
      <w:proofErr w:type="spellEnd"/>
      <w:r>
        <w:t xml:space="preserve">(4, </w:t>
      </w:r>
      <w:proofErr w:type="spellStart"/>
      <w:r>
        <w:t>num.lastIndex</w:t>
      </w:r>
      <w:proofErr w:type="spellEnd"/>
      <w:r>
        <w:t>))</w:t>
      </w:r>
    </w:p>
    <w:p w14:paraId="2A06F161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len2.getLeadingZeros() &lt; len3.getLeadingZeros()){</w:t>
      </w:r>
    </w:p>
    <w:p w14:paraId="6766D327" w14:textId="77777777" w:rsidR="00B44637" w:rsidRDefault="00B44637" w:rsidP="00B44637">
      <w:pPr>
        <w:pStyle w:val="KeinLeerraum"/>
      </w:pPr>
      <w:r>
        <w:t xml:space="preserve">            </w:t>
      </w:r>
      <w:proofErr w:type="spellStart"/>
      <w:r>
        <w:t>if</w:t>
      </w:r>
      <w:proofErr w:type="spellEnd"/>
      <w:r>
        <w:t xml:space="preserve"> (len2.getLeadingZeros() &lt; len4.getLeadingZeros(</w:t>
      </w:r>
      <w:proofErr w:type="gramStart"/>
      <w:r>
        <w:t>)){</w:t>
      </w:r>
      <w:proofErr w:type="gramEnd"/>
    </w:p>
    <w:p w14:paraId="6EBF72DB" w14:textId="77777777" w:rsidR="00B44637" w:rsidRDefault="00B44637" w:rsidP="00B44637">
      <w:pPr>
        <w:pStyle w:val="KeinLeerraum"/>
      </w:pPr>
      <w:r>
        <w:t xml:space="preserve">                </w:t>
      </w:r>
      <w:proofErr w:type="spellStart"/>
      <w:r>
        <w:t>return</w:t>
      </w:r>
      <w:proofErr w:type="spellEnd"/>
      <w:r>
        <w:t xml:space="preserve"> len2.prepend(</w:t>
      </w:r>
      <w:proofErr w:type="spellStart"/>
      <w:proofErr w:type="gramStart"/>
      <w:r>
        <w:t>num.substring</w:t>
      </w:r>
      <w:proofErr w:type="spellEnd"/>
      <w:proofErr w:type="gramEnd"/>
      <w:r>
        <w:t>(0, 2))</w:t>
      </w:r>
    </w:p>
    <w:p w14:paraId="41A626C8" w14:textId="77777777" w:rsidR="00B44637" w:rsidRDefault="00B44637" w:rsidP="00B44637">
      <w:pPr>
        <w:pStyle w:val="KeinLeerraum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1E2A9DCD" w14:textId="77777777" w:rsidR="00B44637" w:rsidRDefault="00B44637" w:rsidP="00B44637">
      <w:pPr>
        <w:pStyle w:val="KeinLeerraum"/>
      </w:pPr>
      <w:r>
        <w:t xml:space="preserve">                </w:t>
      </w:r>
      <w:proofErr w:type="spellStart"/>
      <w:r>
        <w:t>return</w:t>
      </w:r>
      <w:proofErr w:type="spellEnd"/>
      <w:r>
        <w:t xml:space="preserve"> len4.prepend(</w:t>
      </w:r>
      <w:proofErr w:type="spellStart"/>
      <w:proofErr w:type="gramStart"/>
      <w:r>
        <w:t>num.substring</w:t>
      </w:r>
      <w:proofErr w:type="spellEnd"/>
      <w:proofErr w:type="gramEnd"/>
      <w:r>
        <w:t>(0, 4))</w:t>
      </w:r>
    </w:p>
    <w:p w14:paraId="63F47E76" w14:textId="77777777" w:rsidR="00B44637" w:rsidRDefault="00B44637" w:rsidP="00B44637">
      <w:pPr>
        <w:pStyle w:val="KeinLeerraum"/>
      </w:pPr>
      <w:r>
        <w:t xml:space="preserve">            }</w:t>
      </w:r>
    </w:p>
    <w:p w14:paraId="35A46F87" w14:textId="77777777" w:rsidR="00B44637" w:rsidRDefault="00B44637" w:rsidP="00B44637">
      <w:pPr>
        <w:pStyle w:val="KeinLeerraum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0574EC9" w14:textId="77777777" w:rsidR="00B44637" w:rsidRDefault="00B44637" w:rsidP="00B44637">
      <w:pPr>
        <w:pStyle w:val="KeinLeerraum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len3.getLeadingZeros() &lt; len4.getLeadingZeros()){</w:t>
      </w:r>
    </w:p>
    <w:p w14:paraId="30762619" w14:textId="77777777" w:rsidR="00B44637" w:rsidRDefault="00B44637" w:rsidP="00B44637">
      <w:pPr>
        <w:pStyle w:val="KeinLeerraum"/>
      </w:pPr>
      <w:r>
        <w:t xml:space="preserve">                </w:t>
      </w:r>
      <w:proofErr w:type="spellStart"/>
      <w:r>
        <w:t>return</w:t>
      </w:r>
      <w:proofErr w:type="spellEnd"/>
      <w:r>
        <w:t xml:space="preserve"> len3.prepend(</w:t>
      </w:r>
      <w:proofErr w:type="spellStart"/>
      <w:proofErr w:type="gramStart"/>
      <w:r>
        <w:t>num.substring</w:t>
      </w:r>
      <w:proofErr w:type="spellEnd"/>
      <w:proofErr w:type="gramEnd"/>
      <w:r>
        <w:t>(0, 3))</w:t>
      </w:r>
    </w:p>
    <w:p w14:paraId="3FA065F3" w14:textId="77777777" w:rsidR="00B44637" w:rsidRDefault="00B44637" w:rsidP="00B44637">
      <w:pPr>
        <w:pStyle w:val="KeinLeerraum"/>
      </w:pPr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773ED7A" w14:textId="77777777" w:rsidR="00B44637" w:rsidRDefault="00B44637" w:rsidP="00B44637">
      <w:pPr>
        <w:pStyle w:val="KeinLeerraum"/>
      </w:pPr>
      <w:r>
        <w:t xml:space="preserve">                </w:t>
      </w:r>
      <w:proofErr w:type="spellStart"/>
      <w:r>
        <w:t>return</w:t>
      </w:r>
      <w:proofErr w:type="spellEnd"/>
      <w:r>
        <w:t xml:space="preserve"> len4.prepend(</w:t>
      </w:r>
      <w:proofErr w:type="spellStart"/>
      <w:proofErr w:type="gramStart"/>
      <w:r>
        <w:t>num.substring</w:t>
      </w:r>
      <w:proofErr w:type="spellEnd"/>
      <w:proofErr w:type="gramEnd"/>
      <w:r>
        <w:t>(0, 4))</w:t>
      </w:r>
    </w:p>
    <w:p w14:paraId="056A1EC4" w14:textId="77777777" w:rsidR="00B44637" w:rsidRDefault="00B44637" w:rsidP="00B44637">
      <w:pPr>
        <w:pStyle w:val="KeinLeerraum"/>
      </w:pPr>
      <w:r>
        <w:t xml:space="preserve">            }</w:t>
      </w:r>
    </w:p>
    <w:p w14:paraId="532AF694" w14:textId="77777777" w:rsidR="00B44637" w:rsidRDefault="00B44637" w:rsidP="00B44637">
      <w:pPr>
        <w:pStyle w:val="KeinLeerraum"/>
      </w:pPr>
      <w:r>
        <w:t xml:space="preserve">        }</w:t>
      </w:r>
    </w:p>
    <w:p w14:paraId="32428081" w14:textId="77777777" w:rsidR="00B44637" w:rsidRDefault="00B44637" w:rsidP="00B44637">
      <w:pPr>
        <w:pStyle w:val="KeinLeerraum"/>
      </w:pPr>
      <w:r>
        <w:t xml:space="preserve">    }</w:t>
      </w:r>
    </w:p>
    <w:p w14:paraId="3C48AE8E" w14:textId="77777777" w:rsidR="00B44637" w:rsidRDefault="00B44637" w:rsidP="00B44637">
      <w:pPr>
        <w:pStyle w:val="KeinLeerraum"/>
      </w:pPr>
      <w:r>
        <w:t>}</w:t>
      </w:r>
    </w:p>
    <w:p w14:paraId="4B5D4152" w14:textId="77777777" w:rsidR="00B44637" w:rsidRDefault="00B44637" w:rsidP="00B44637">
      <w:pPr>
        <w:pStyle w:val="KeinLeerraum"/>
      </w:pPr>
    </w:p>
    <w:p w14:paraId="539FC86B" w14:textId="77777777" w:rsidR="00B44637" w:rsidRDefault="00B44637" w:rsidP="00B44637">
      <w:pPr>
        <w:pStyle w:val="KeinLeerraum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SplitSolution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: Array&lt;String&gt;) {              //prüfen das möglichst wenig 0 am </w:t>
      </w:r>
      <w:proofErr w:type="spellStart"/>
      <w:r>
        <w:t>anfang</w:t>
      </w:r>
      <w:proofErr w:type="spellEnd"/>
      <w:r>
        <w:t xml:space="preserve"> stehen</w:t>
      </w:r>
    </w:p>
    <w:p w14:paraId="33D8A4B6" w14:textId="77777777" w:rsidR="00B44637" w:rsidRDefault="00B44637" w:rsidP="00B44637">
      <w:pPr>
        <w:pStyle w:val="KeinLeerraum"/>
      </w:pPr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getLeadingZeros</w:t>
      </w:r>
      <w:proofErr w:type="spellEnd"/>
      <w:r>
        <w:t>(</w:t>
      </w:r>
      <w:proofErr w:type="gramEnd"/>
      <w:r>
        <w:t xml:space="preserve">): </w:t>
      </w:r>
      <w:proofErr w:type="spellStart"/>
      <w:r>
        <w:t>Int</w:t>
      </w:r>
      <w:proofErr w:type="spellEnd"/>
      <w:r>
        <w:t xml:space="preserve"> {</w:t>
      </w:r>
    </w:p>
    <w:p w14:paraId="1933ACEA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</w:t>
      </w:r>
    </w:p>
    <w:p w14:paraId="6E7D5BD4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proofErr w:type="gramStart"/>
      <w:r>
        <w:t>num.forEach</w:t>
      </w:r>
      <w:proofErr w:type="spellEnd"/>
      <w:proofErr w:type="gramEnd"/>
      <w:r>
        <w:t xml:space="preserve"> {</w:t>
      </w:r>
    </w:p>
    <w:p w14:paraId="5A38D783" w14:textId="77777777" w:rsidR="00B44637" w:rsidRDefault="00B44637" w:rsidP="00B44637">
      <w:pPr>
        <w:pStyle w:val="KeinLeerraum"/>
      </w:pPr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it.startsWith</w:t>
      </w:r>
      <w:proofErr w:type="spellEnd"/>
      <w:proofErr w:type="gramEnd"/>
      <w:r>
        <w:t>("0")){</w:t>
      </w:r>
    </w:p>
    <w:p w14:paraId="51B0B466" w14:textId="77777777" w:rsidR="00B44637" w:rsidRDefault="00B44637" w:rsidP="00B44637">
      <w:pPr>
        <w:pStyle w:val="KeinLeerraum"/>
      </w:pPr>
      <w:r>
        <w:t xml:space="preserve">                </w:t>
      </w:r>
      <w:proofErr w:type="spellStart"/>
      <w:r>
        <w:t>count</w:t>
      </w:r>
      <w:proofErr w:type="spellEnd"/>
      <w:r>
        <w:t>++</w:t>
      </w:r>
    </w:p>
    <w:p w14:paraId="030597E8" w14:textId="77777777" w:rsidR="00B44637" w:rsidRDefault="00B44637" w:rsidP="00B44637">
      <w:pPr>
        <w:pStyle w:val="KeinLeerraum"/>
      </w:pPr>
      <w:r>
        <w:t xml:space="preserve">            }</w:t>
      </w:r>
    </w:p>
    <w:p w14:paraId="08A15383" w14:textId="77777777" w:rsidR="00B44637" w:rsidRDefault="00B44637" w:rsidP="00B44637">
      <w:pPr>
        <w:pStyle w:val="KeinLeerraum"/>
      </w:pPr>
      <w:r>
        <w:t xml:space="preserve">        }</w:t>
      </w:r>
    </w:p>
    <w:p w14:paraId="300D6CDC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0E15FB19" w14:textId="77777777" w:rsidR="00B44637" w:rsidRDefault="00B44637" w:rsidP="00B44637">
      <w:pPr>
        <w:pStyle w:val="KeinLeerraum"/>
      </w:pPr>
      <w:r>
        <w:t xml:space="preserve">    }</w:t>
      </w:r>
    </w:p>
    <w:p w14:paraId="7C4EA7BC" w14:textId="77777777" w:rsidR="00B44637" w:rsidRDefault="00B44637" w:rsidP="00B44637">
      <w:pPr>
        <w:pStyle w:val="KeinLeerraum"/>
      </w:pPr>
    </w:p>
    <w:p w14:paraId="7085E1F3" w14:textId="77777777" w:rsidR="00B44637" w:rsidRDefault="00B44637" w:rsidP="00B44637">
      <w:pPr>
        <w:pStyle w:val="KeinLeerraum"/>
      </w:pPr>
      <w:r>
        <w:t xml:space="preserve">   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String {</w:t>
      </w:r>
    </w:p>
    <w:p w14:paraId="5B3A193E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num.joinToString</w:t>
      </w:r>
      <w:proofErr w:type="spellEnd"/>
      <w:proofErr w:type="gramEnd"/>
      <w:r>
        <w:t>(" ")</w:t>
      </w:r>
    </w:p>
    <w:p w14:paraId="5EE74400" w14:textId="77777777" w:rsidR="00B44637" w:rsidRDefault="00B44637" w:rsidP="00B44637">
      <w:pPr>
        <w:pStyle w:val="KeinLeerraum"/>
      </w:pPr>
      <w:r>
        <w:t xml:space="preserve">    }</w:t>
      </w:r>
    </w:p>
    <w:p w14:paraId="6928A417" w14:textId="77777777" w:rsidR="00B44637" w:rsidRDefault="00B44637" w:rsidP="00B44637">
      <w:pPr>
        <w:pStyle w:val="KeinLeerraum"/>
      </w:pPr>
    </w:p>
    <w:p w14:paraId="572BFC5E" w14:textId="77777777" w:rsidR="00B44637" w:rsidRDefault="00B44637" w:rsidP="00B44637">
      <w:pPr>
        <w:pStyle w:val="KeinLeerraum"/>
      </w:pPr>
      <w:r>
        <w:t xml:space="preserve">    </w:t>
      </w:r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prepend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: String): </w:t>
      </w:r>
      <w:proofErr w:type="spellStart"/>
      <w:r>
        <w:t>SplitSolution</w:t>
      </w:r>
      <w:proofErr w:type="spellEnd"/>
      <w:r>
        <w:t xml:space="preserve"> {</w:t>
      </w:r>
    </w:p>
    <w:p w14:paraId="4D7D7F35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SplitSolution</w:t>
      </w:r>
      <w:proofErr w:type="spellEnd"/>
      <w:r>
        <w:t>(</w:t>
      </w:r>
      <w:proofErr w:type="spellStart"/>
      <w:r>
        <w:t>arrayOf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) + </w:t>
      </w:r>
      <w:proofErr w:type="spellStart"/>
      <w:r>
        <w:t>num</w:t>
      </w:r>
      <w:proofErr w:type="spellEnd"/>
      <w:r>
        <w:t>)</w:t>
      </w:r>
    </w:p>
    <w:p w14:paraId="62860505" w14:textId="77777777" w:rsidR="00B44637" w:rsidRDefault="00B44637" w:rsidP="00B44637">
      <w:pPr>
        <w:pStyle w:val="KeinLeerraum"/>
      </w:pPr>
      <w:r>
        <w:t xml:space="preserve">    }</w:t>
      </w:r>
    </w:p>
    <w:p w14:paraId="4A7B78D1" w14:textId="77777777" w:rsidR="00B44637" w:rsidRDefault="00B44637" w:rsidP="00B44637">
      <w:pPr>
        <w:pStyle w:val="KeinLeerraum"/>
      </w:pPr>
    </w:p>
    <w:p w14:paraId="7DD6C842" w14:textId="77777777" w:rsidR="00B44637" w:rsidRDefault="00B44637" w:rsidP="00B44637">
      <w:pPr>
        <w:pStyle w:val="KeinLeerraum"/>
      </w:pPr>
      <w:r>
        <w:t xml:space="preserve">    </w:t>
      </w:r>
      <w:proofErr w:type="spellStart"/>
      <w:r>
        <w:t>operator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gramStart"/>
      <w:r>
        <w:t>plus(</w:t>
      </w:r>
      <w:proofErr w:type="spellStart"/>
      <w:proofErr w:type="gramEnd"/>
      <w:r>
        <w:t>other</w:t>
      </w:r>
      <w:proofErr w:type="spellEnd"/>
      <w:r>
        <w:t xml:space="preserve">: </w:t>
      </w:r>
      <w:proofErr w:type="spellStart"/>
      <w:r>
        <w:t>SplitSolution</w:t>
      </w:r>
      <w:proofErr w:type="spellEnd"/>
      <w:r>
        <w:t xml:space="preserve">): </w:t>
      </w:r>
      <w:proofErr w:type="spellStart"/>
      <w:r>
        <w:t>SplitSolution</w:t>
      </w:r>
      <w:proofErr w:type="spellEnd"/>
      <w:r>
        <w:t xml:space="preserve"> {</w:t>
      </w:r>
    </w:p>
    <w:p w14:paraId="33CD801E" w14:textId="77777777" w:rsidR="00B44637" w:rsidRDefault="00B44637" w:rsidP="00B44637">
      <w:pPr>
        <w:pStyle w:val="KeinLeerraum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SplitSolution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</w:t>
      </w:r>
      <w:proofErr w:type="spellStart"/>
      <w:r>
        <w:t>other.num</w:t>
      </w:r>
      <w:proofErr w:type="spellEnd"/>
      <w:r>
        <w:t>)</w:t>
      </w:r>
    </w:p>
    <w:p w14:paraId="6DB8C75A" w14:textId="77777777" w:rsidR="00B44637" w:rsidRDefault="00B44637" w:rsidP="00B44637">
      <w:pPr>
        <w:pStyle w:val="KeinLeerraum"/>
      </w:pPr>
      <w:r>
        <w:t xml:space="preserve">    }</w:t>
      </w:r>
    </w:p>
    <w:p w14:paraId="48BFC32E" w14:textId="64C4BA55" w:rsidR="00891D80" w:rsidRPr="006013CD" w:rsidRDefault="00B44637" w:rsidP="00B44637">
      <w:pPr>
        <w:pStyle w:val="KeinLeerraum"/>
      </w:pPr>
      <w:r>
        <w:t>}</w:t>
      </w:r>
    </w:p>
    <w:sectPr w:rsidR="00891D80" w:rsidRPr="006013CD" w:rsidSect="00B0014C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851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5B727" w14:textId="77777777" w:rsidR="00A4350C" w:rsidRDefault="00A4350C">
      <w:r>
        <w:separator/>
      </w:r>
    </w:p>
  </w:endnote>
  <w:endnote w:type="continuationSeparator" w:id="0">
    <w:p w14:paraId="60464EFE" w14:textId="77777777" w:rsidR="00A4350C" w:rsidRDefault="00A4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614C7" w14:textId="77777777" w:rsidR="003F1848" w:rsidRPr="00891D80" w:rsidRDefault="007D4F27" w:rsidP="00205ACB">
    <w:pPr>
      <w:pStyle w:val="Fuzeile"/>
      <w:tabs>
        <w:tab w:val="clear" w:pos="4819"/>
        <w:tab w:val="clear" w:pos="9638"/>
        <w:tab w:val="center" w:pos="4500"/>
        <w:tab w:val="right" w:pos="9072"/>
      </w:tabs>
      <w:rPr>
        <w:lang w:val="de-DE"/>
      </w:rPr>
    </w:pPr>
    <w:r w:rsidRPr="00891D80">
      <w:rPr>
        <w:lang w:val="de-DE"/>
      </w:rP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A37572">
      <w:rPr>
        <w:noProof/>
        <w:lang w:val="de-DE"/>
      </w:rPr>
      <w:t>2</w:t>
    </w:r>
    <w:r>
      <w:fldChar w:fldCharType="end"/>
    </w:r>
    <w:r w:rsidR="0062164E">
      <w:t>/</w:t>
    </w:r>
    <w:r w:rsidR="0000411E">
      <w:rPr>
        <w:noProof/>
      </w:rPr>
      <w:fldChar w:fldCharType="begin"/>
    </w:r>
    <w:r w:rsidR="0000411E">
      <w:rPr>
        <w:noProof/>
      </w:rPr>
      <w:instrText xml:space="preserve"> NUMPAGES   \* MERGEFORMAT </w:instrText>
    </w:r>
    <w:r w:rsidR="0000411E">
      <w:rPr>
        <w:noProof/>
      </w:rPr>
      <w:fldChar w:fldCharType="separate"/>
    </w:r>
    <w:r w:rsidR="00A37572">
      <w:rPr>
        <w:noProof/>
      </w:rPr>
      <w:t>2</w:t>
    </w:r>
    <w:r w:rsidR="0000411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2698D" w14:textId="77777777" w:rsidR="003F1848" w:rsidRDefault="00953CCA">
    <w:pPr>
      <w:pStyle w:val="Fuzeile"/>
      <w:tabs>
        <w:tab w:val="clear" w:pos="4819"/>
        <w:tab w:val="center" w:pos="4500"/>
      </w:tabs>
    </w:pPr>
    <w:r>
      <w:tab/>
    </w:r>
    <w:r>
      <w:fldChar w:fldCharType="begin"/>
    </w:r>
    <w:r w:rsidRPr="00891D80">
      <w:rPr>
        <w:lang w:val="de-DE"/>
      </w:rPr>
      <w:instrText xml:space="preserve"> PAGE </w:instrText>
    </w:r>
    <w:r>
      <w:fldChar w:fldCharType="separate"/>
    </w:r>
    <w:r w:rsidR="00A37572">
      <w:rPr>
        <w:noProof/>
        <w:lang w:val="de-DE"/>
      </w:rPr>
      <w:t>1</w:t>
    </w:r>
    <w:r>
      <w:fldChar w:fldCharType="end"/>
    </w:r>
    <w:r w:rsidR="0062164E">
      <w:t>/</w:t>
    </w:r>
    <w:r w:rsidR="00BA496E">
      <w:rPr>
        <w:noProof/>
      </w:rPr>
      <w:fldChar w:fldCharType="begin"/>
    </w:r>
    <w:r w:rsidR="00BA496E">
      <w:rPr>
        <w:noProof/>
      </w:rPr>
      <w:instrText xml:space="preserve"> NUMPAGES   \* MERGEFORMAT </w:instrText>
    </w:r>
    <w:r w:rsidR="00BA496E">
      <w:rPr>
        <w:noProof/>
      </w:rPr>
      <w:fldChar w:fldCharType="separate"/>
    </w:r>
    <w:r w:rsidR="00A37572">
      <w:rPr>
        <w:noProof/>
      </w:rPr>
      <w:t>2</w:t>
    </w:r>
    <w:r w:rsidR="00BA49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C50D9" w14:textId="77777777" w:rsidR="00A4350C" w:rsidRDefault="00A4350C">
      <w:r>
        <w:separator/>
      </w:r>
    </w:p>
  </w:footnote>
  <w:footnote w:type="continuationSeparator" w:id="0">
    <w:p w14:paraId="49AA012B" w14:textId="77777777" w:rsidR="00A4350C" w:rsidRDefault="00A43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E09D2" w14:textId="77777777" w:rsidR="003F1848" w:rsidRDefault="00A4350C" w:rsidP="00A4350C">
    <w:pPr>
      <w:pStyle w:val="Kopfzeile"/>
      <w:jc w:val="both"/>
    </w:pPr>
    <w:r>
      <w:t xml:space="preserve">Aufgabe 4: </w:t>
    </w:r>
    <w:proofErr w:type="spellStart"/>
    <w:r>
      <w:t>Schrebergärten</w:t>
    </w:r>
    <w:proofErr w:type="spellEnd"/>
    <w:r>
      <w:tab/>
    </w:r>
    <w:r>
      <w:tab/>
      <w:t>Team-ID:00108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26492" w14:textId="77777777" w:rsidR="00686162" w:rsidRDefault="00686162" w:rsidP="0068616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 style="mso-wrap-style:none;mso-width-relative:margin;mso-height-relative:margin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4350C"/>
    <w:rsid w:val="0000411E"/>
    <w:rsid w:val="00007D23"/>
    <w:rsid w:val="0001607E"/>
    <w:rsid w:val="00016640"/>
    <w:rsid w:val="0002156E"/>
    <w:rsid w:val="000352EC"/>
    <w:rsid w:val="00045FD3"/>
    <w:rsid w:val="00050BB2"/>
    <w:rsid w:val="00054848"/>
    <w:rsid w:val="00062E1C"/>
    <w:rsid w:val="000856D1"/>
    <w:rsid w:val="000C1794"/>
    <w:rsid w:val="000C2D4B"/>
    <w:rsid w:val="000D1CD7"/>
    <w:rsid w:val="000E5C4F"/>
    <w:rsid w:val="000F28C0"/>
    <w:rsid w:val="000F794C"/>
    <w:rsid w:val="0013312E"/>
    <w:rsid w:val="00152916"/>
    <w:rsid w:val="00165E38"/>
    <w:rsid w:val="00175956"/>
    <w:rsid w:val="001C4D34"/>
    <w:rsid w:val="001D4215"/>
    <w:rsid w:val="001D712F"/>
    <w:rsid w:val="001D76C2"/>
    <w:rsid w:val="00205ACB"/>
    <w:rsid w:val="00225B3E"/>
    <w:rsid w:val="002260AC"/>
    <w:rsid w:val="00234E2E"/>
    <w:rsid w:val="00272A83"/>
    <w:rsid w:val="002932B7"/>
    <w:rsid w:val="002A0AFF"/>
    <w:rsid w:val="002B7A39"/>
    <w:rsid w:val="002D4D07"/>
    <w:rsid w:val="002D6F65"/>
    <w:rsid w:val="00325CAE"/>
    <w:rsid w:val="00331B21"/>
    <w:rsid w:val="0035692A"/>
    <w:rsid w:val="003868C4"/>
    <w:rsid w:val="003938AA"/>
    <w:rsid w:val="003B3CEE"/>
    <w:rsid w:val="003B6CED"/>
    <w:rsid w:val="003C0467"/>
    <w:rsid w:val="003C17D0"/>
    <w:rsid w:val="003E1461"/>
    <w:rsid w:val="003F1848"/>
    <w:rsid w:val="003F6062"/>
    <w:rsid w:val="003F6760"/>
    <w:rsid w:val="00416F79"/>
    <w:rsid w:val="0043567A"/>
    <w:rsid w:val="00452A5D"/>
    <w:rsid w:val="0046748A"/>
    <w:rsid w:val="00497E0F"/>
    <w:rsid w:val="004B4C66"/>
    <w:rsid w:val="004E608A"/>
    <w:rsid w:val="004F4E30"/>
    <w:rsid w:val="00510768"/>
    <w:rsid w:val="005123F8"/>
    <w:rsid w:val="00515822"/>
    <w:rsid w:val="00517C91"/>
    <w:rsid w:val="00523668"/>
    <w:rsid w:val="00550A3A"/>
    <w:rsid w:val="0057240D"/>
    <w:rsid w:val="00575EEF"/>
    <w:rsid w:val="005969E0"/>
    <w:rsid w:val="005A0B90"/>
    <w:rsid w:val="005B1687"/>
    <w:rsid w:val="005D4C73"/>
    <w:rsid w:val="005E569C"/>
    <w:rsid w:val="005F7B54"/>
    <w:rsid w:val="006013CD"/>
    <w:rsid w:val="006068CA"/>
    <w:rsid w:val="00615608"/>
    <w:rsid w:val="0062164E"/>
    <w:rsid w:val="00654230"/>
    <w:rsid w:val="00662E3B"/>
    <w:rsid w:val="00670E8A"/>
    <w:rsid w:val="006838DF"/>
    <w:rsid w:val="006856A8"/>
    <w:rsid w:val="00686162"/>
    <w:rsid w:val="006A3745"/>
    <w:rsid w:val="006B6692"/>
    <w:rsid w:val="006F27A6"/>
    <w:rsid w:val="00724A60"/>
    <w:rsid w:val="00724F4E"/>
    <w:rsid w:val="00741A37"/>
    <w:rsid w:val="007824C3"/>
    <w:rsid w:val="007A074B"/>
    <w:rsid w:val="007B181C"/>
    <w:rsid w:val="007B3415"/>
    <w:rsid w:val="007C2D02"/>
    <w:rsid w:val="007D4F27"/>
    <w:rsid w:val="007E0910"/>
    <w:rsid w:val="007E4F4A"/>
    <w:rsid w:val="008133FD"/>
    <w:rsid w:val="00821B23"/>
    <w:rsid w:val="00825DEF"/>
    <w:rsid w:val="00840B64"/>
    <w:rsid w:val="008642A7"/>
    <w:rsid w:val="00877125"/>
    <w:rsid w:val="00891D80"/>
    <w:rsid w:val="008C0BF1"/>
    <w:rsid w:val="008F3F4E"/>
    <w:rsid w:val="009316CD"/>
    <w:rsid w:val="00944398"/>
    <w:rsid w:val="0094594C"/>
    <w:rsid w:val="00953CCA"/>
    <w:rsid w:val="00954816"/>
    <w:rsid w:val="00964F97"/>
    <w:rsid w:val="00967B24"/>
    <w:rsid w:val="00970706"/>
    <w:rsid w:val="009B0305"/>
    <w:rsid w:val="009C04CF"/>
    <w:rsid w:val="009C4CAB"/>
    <w:rsid w:val="009D3514"/>
    <w:rsid w:val="00A120A0"/>
    <w:rsid w:val="00A3217B"/>
    <w:rsid w:val="00A37572"/>
    <w:rsid w:val="00A4350C"/>
    <w:rsid w:val="00A55AB9"/>
    <w:rsid w:val="00A57E08"/>
    <w:rsid w:val="00A66754"/>
    <w:rsid w:val="00A73607"/>
    <w:rsid w:val="00A82ADB"/>
    <w:rsid w:val="00AC3CB4"/>
    <w:rsid w:val="00B0014C"/>
    <w:rsid w:val="00B3458A"/>
    <w:rsid w:val="00B34A27"/>
    <w:rsid w:val="00B44637"/>
    <w:rsid w:val="00BA496E"/>
    <w:rsid w:val="00BA6993"/>
    <w:rsid w:val="00BA7A42"/>
    <w:rsid w:val="00BB38D2"/>
    <w:rsid w:val="00BE3BA3"/>
    <w:rsid w:val="00BF4002"/>
    <w:rsid w:val="00C20724"/>
    <w:rsid w:val="00C323AE"/>
    <w:rsid w:val="00C513CF"/>
    <w:rsid w:val="00C6158F"/>
    <w:rsid w:val="00C6625C"/>
    <w:rsid w:val="00CC49EA"/>
    <w:rsid w:val="00CD50E5"/>
    <w:rsid w:val="00CF32A6"/>
    <w:rsid w:val="00CF6E4F"/>
    <w:rsid w:val="00D00E8B"/>
    <w:rsid w:val="00D0186F"/>
    <w:rsid w:val="00D031F8"/>
    <w:rsid w:val="00D22E23"/>
    <w:rsid w:val="00D4591A"/>
    <w:rsid w:val="00D570F0"/>
    <w:rsid w:val="00D82597"/>
    <w:rsid w:val="00DA0A84"/>
    <w:rsid w:val="00DA20E5"/>
    <w:rsid w:val="00DB0F47"/>
    <w:rsid w:val="00DC6B26"/>
    <w:rsid w:val="00DD6AF0"/>
    <w:rsid w:val="00E25A38"/>
    <w:rsid w:val="00E43ABC"/>
    <w:rsid w:val="00E45FFF"/>
    <w:rsid w:val="00E57A05"/>
    <w:rsid w:val="00E665A7"/>
    <w:rsid w:val="00E842F4"/>
    <w:rsid w:val="00EA5A57"/>
    <w:rsid w:val="00EB0BAA"/>
    <w:rsid w:val="00EB4643"/>
    <w:rsid w:val="00EB6DF4"/>
    <w:rsid w:val="00ED5943"/>
    <w:rsid w:val="00ED63C5"/>
    <w:rsid w:val="00F23669"/>
    <w:rsid w:val="00F368C2"/>
    <w:rsid w:val="00F5066F"/>
    <w:rsid w:val="00F563DE"/>
    <w:rsid w:val="00F60539"/>
    <w:rsid w:val="00F62039"/>
    <w:rsid w:val="00F627E6"/>
    <w:rsid w:val="00F638FF"/>
    <w:rsid w:val="00FA62F2"/>
    <w:rsid w:val="00F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style="mso-wrap-style:none;mso-width-relative:margin;mso-height-relative:margin" fillcolor="white">
      <v:fill color="white"/>
      <v:textbox inset="0,0,0,0"/>
    </o:shapedefaults>
    <o:shapelayout v:ext="edit">
      <o:idmap v:ext="edit" data="1"/>
    </o:shapelayout>
  </w:shapeDefaults>
  <w:doNotEmbedSmartTags/>
  <w:decimalSymbol w:val=","/>
  <w:listSeparator w:val=";"/>
  <w14:docId w14:val="4F0872B2"/>
  <w15:docId w15:val="{7F980D15-0208-42E3-9E95-9F10D6F2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ind w:left="0" w:firstLine="0"/>
      <w:outlineLvl w:val="0"/>
    </w:pPr>
    <w:rPr>
      <w:rFonts w:ascii="Liberation Serif" w:hAnsi="Liberation Serif"/>
      <w:b/>
      <w:sz w:val="32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ind w:left="0" w:firstLine="0"/>
      <w:outlineLvl w:val="1"/>
    </w:pPr>
    <w:rPr>
      <w:rFonts w:ascii="Liberation Serif" w:hAnsi="Liberation Serif"/>
      <w:b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ind w:left="0" w:firstLine="0"/>
      <w:outlineLvl w:val="2"/>
    </w:pPr>
    <w:rPr>
      <w:rFonts w:ascii="Liberation Serif" w:hAnsi="Liberation Serif"/>
      <w:b/>
      <w:sz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  <w:rPr>
      <w:sz w:val="20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Titel">
    <w:name w:val="Title"/>
    <w:basedOn w:val="berschrift"/>
    <w:next w:val="Textkrper"/>
    <w:qFormat/>
    <w:pPr>
      <w:jc w:val="center"/>
    </w:pPr>
    <w:rPr>
      <w:rFonts w:ascii="Liberation Serif" w:hAnsi="Liberation Serif"/>
      <w:b/>
      <w:sz w:val="56"/>
      <w:szCs w:val="56"/>
    </w:rPr>
  </w:style>
  <w:style w:type="paragraph" w:styleId="Untertitel">
    <w:name w:val="Subtitle"/>
    <w:basedOn w:val="berschrift"/>
    <w:next w:val="Textkrper"/>
    <w:qFormat/>
    <w:pPr>
      <w:spacing w:before="60"/>
      <w:jc w:val="center"/>
    </w:pPr>
    <w:rPr>
      <w:rFonts w:ascii="Liberation Serif" w:hAnsi="Liberation Serif"/>
      <w:sz w:val="36"/>
      <w:szCs w:val="36"/>
    </w:rPr>
  </w:style>
  <w:style w:type="paragraph" w:styleId="RGV-berschrift">
    <w:name w:val="toa heading"/>
    <w:basedOn w:val="berschrift"/>
    <w:pPr>
      <w:suppressLineNumbers/>
    </w:pPr>
    <w:rPr>
      <w:rFonts w:ascii="Liberation Serif" w:hAnsi="Liberation Serif"/>
      <w:b/>
      <w:sz w:val="32"/>
      <w:szCs w:val="32"/>
    </w:rPr>
  </w:style>
  <w:style w:type="paragraph" w:styleId="Verzeichnis1">
    <w:name w:val="toc 1"/>
    <w:basedOn w:val="Verzeichnis"/>
    <w:uiPriority w:val="39"/>
    <w:pPr>
      <w:tabs>
        <w:tab w:val="right" w:leader="dot" w:pos="9029"/>
      </w:tabs>
    </w:pPr>
    <w:rPr>
      <w:sz w:val="20"/>
    </w:rPr>
  </w:style>
  <w:style w:type="paragraph" w:styleId="Kopfzeile">
    <w:name w:val="header"/>
    <w:basedOn w:val="Standard"/>
    <w:pPr>
      <w:suppressLineNumbers/>
      <w:tabs>
        <w:tab w:val="center" w:pos="4514"/>
        <w:tab w:val="right" w:pos="9029"/>
      </w:tabs>
    </w:pPr>
  </w:style>
  <w:style w:type="paragraph" w:customStyle="1" w:styleId="Kopfzeilelinks">
    <w:name w:val="Kopfzeile links"/>
    <w:basedOn w:val="Standard"/>
    <w:pPr>
      <w:suppressLineNumbers/>
      <w:tabs>
        <w:tab w:val="center" w:pos="4514"/>
        <w:tab w:val="right" w:pos="9029"/>
      </w:tabs>
    </w:pPr>
  </w:style>
  <w:style w:type="paragraph" w:styleId="Verzeichnis2">
    <w:name w:val="toc 2"/>
    <w:basedOn w:val="Verzeichnis"/>
    <w:pPr>
      <w:tabs>
        <w:tab w:val="right" w:leader="dot" w:pos="9029"/>
      </w:tabs>
      <w:ind w:left="283"/>
    </w:pPr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D80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link w:val="Sprechblasentext"/>
    <w:uiPriority w:val="99"/>
    <w:semiHidden/>
    <w:rsid w:val="00891D80"/>
    <w:rPr>
      <w:rFonts w:ascii="Tahoma" w:eastAsia="Noto Sans CJK SC Regular" w:hAnsi="Tahoma" w:cs="Mangal"/>
      <w:kern w:val="1"/>
      <w:sz w:val="16"/>
      <w:szCs w:val="14"/>
      <w:lang w:val="en-US" w:eastAsia="zh-CN" w:bidi="hi-IN"/>
    </w:rPr>
  </w:style>
  <w:style w:type="paragraph" w:styleId="KeinLeerraum">
    <w:name w:val="No Spacing"/>
    <w:uiPriority w:val="1"/>
    <w:qFormat/>
    <w:rsid w:val="00A4350C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wi\Downloads\vorlage_einsendung_runde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54D6D-AAC9-4CC2-91AF-E163E81C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vorlage_einsendung_runde1</Template>
  <TotalTime>0</TotalTime>
  <Pages>3</Pages>
  <Words>440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Herwig</dc:creator>
  <cp:lastModifiedBy>Stefan Herwig</cp:lastModifiedBy>
  <cp:revision>2</cp:revision>
  <cp:lastPrinted>2018-11-25T19:12:00Z</cp:lastPrinted>
  <dcterms:created xsi:type="dcterms:W3CDTF">2019-11-18T19:37:00Z</dcterms:created>
  <dcterms:modified xsi:type="dcterms:W3CDTF">2019-11-18T19:37:00Z</dcterms:modified>
</cp:coreProperties>
</file>